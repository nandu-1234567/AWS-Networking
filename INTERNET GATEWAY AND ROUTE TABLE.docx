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6346A9EA-9D33-410B-9609-3FC9729C62A4}"/>
            <w:text/>
          </w:sdtPr>
          <w:sdtContent>
            <w:p w:rsidR="000F2197" w:rsidRDefault="005E4B66">
              <w:pPr>
                <w:pStyle w:val="Publishwithline"/>
              </w:pPr>
              <w:r w:rsidRPr="005E4B66">
                <w:rPr>
                  <w:color w:val="FF0000"/>
                  <w:sz w:val="56"/>
                  <w:szCs w:val="56"/>
                </w:rPr>
                <w:t>INTERNET GATEWAY</w:t>
              </w:r>
              <w:r w:rsidR="00E530A6">
                <w:rPr>
                  <w:color w:val="FF0000"/>
                  <w:sz w:val="56"/>
                  <w:szCs w:val="56"/>
                </w:rPr>
                <w:t xml:space="preserve"> AND ROUTE TABLE</w:t>
              </w:r>
            </w:p>
          </w:sdtContent>
        </w:sdt>
        <w:p w:rsidR="000F2197" w:rsidRDefault="000F2197">
          <w:pPr>
            <w:pStyle w:val="underline"/>
          </w:pPr>
        </w:p>
        <w:p w:rsidR="000F2197" w:rsidRDefault="000F2197">
          <w:pPr>
            <w:pStyle w:val="PadderBetweenControlandBody"/>
          </w:pPr>
        </w:p>
      </w:sdtContent>
    </w:sdt>
    <w:p w:rsidR="005E4B66" w:rsidRPr="0010063F" w:rsidRDefault="005E4B66">
      <w:pPr>
        <w:rPr>
          <w:color w:val="CC3399"/>
          <w:sz w:val="36"/>
          <w:szCs w:val="36"/>
        </w:rPr>
      </w:pPr>
      <w:r w:rsidRPr="0010063F">
        <w:rPr>
          <w:color w:val="CC3399"/>
          <w:sz w:val="36"/>
          <w:szCs w:val="36"/>
        </w:rPr>
        <w:t xml:space="preserve">Internet </w:t>
      </w:r>
      <w:proofErr w:type="gramStart"/>
      <w:r w:rsidRPr="0010063F">
        <w:rPr>
          <w:color w:val="CC3399"/>
          <w:sz w:val="36"/>
          <w:szCs w:val="36"/>
        </w:rPr>
        <w:t>Gateway :</w:t>
      </w:r>
      <w:proofErr w:type="gramEnd"/>
    </w:p>
    <w:p w:rsidR="000F2197" w:rsidRPr="0010063F" w:rsidRDefault="005E4B66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10063F">
        <w:rPr>
          <w:sz w:val="36"/>
          <w:szCs w:val="36"/>
        </w:rPr>
        <w:t>An internet gateway is a virtual router or networking component that allows a network to communicate with the public internet</w:t>
      </w:r>
      <w:r w:rsidRPr="0010063F">
        <w:rPr>
          <w:rFonts w:ascii="Arial" w:hAnsi="Arial" w:cs="Arial"/>
          <w:color w:val="0A0A0A"/>
          <w:sz w:val="36"/>
          <w:szCs w:val="36"/>
          <w:shd w:val="clear" w:color="auto" w:fill="FFFFFF"/>
        </w:rPr>
        <w:t>. It translates private IP addresses from a local or cloud network into public, internet-routable IP addresses.</w:t>
      </w:r>
      <w:r w:rsidRPr="0010063F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 </w:t>
      </w:r>
    </w:p>
    <w:p w:rsidR="001011E7" w:rsidRPr="0010063F" w:rsidRDefault="001011E7">
      <w:pPr>
        <w:rPr>
          <w:rStyle w:val="vkekvd"/>
          <w:rFonts w:ascii="Arial" w:hAnsi="Arial" w:cs="Arial"/>
          <w:color w:val="66FF33"/>
          <w:sz w:val="36"/>
          <w:szCs w:val="36"/>
          <w:shd w:val="clear" w:color="auto" w:fill="FFFFFF"/>
        </w:rPr>
      </w:pPr>
      <w:r w:rsidRPr="0010063F">
        <w:rPr>
          <w:rStyle w:val="vkekvd"/>
          <w:rFonts w:ascii="Arial" w:hAnsi="Arial" w:cs="Arial"/>
          <w:color w:val="66FF33"/>
          <w:sz w:val="36"/>
          <w:szCs w:val="36"/>
          <w:shd w:val="clear" w:color="auto" w:fill="FFFFFF"/>
        </w:rPr>
        <w:t xml:space="preserve">Route </w:t>
      </w:r>
      <w:proofErr w:type="gramStart"/>
      <w:r w:rsidRPr="0010063F">
        <w:rPr>
          <w:rStyle w:val="vkekvd"/>
          <w:rFonts w:ascii="Arial" w:hAnsi="Arial" w:cs="Arial"/>
          <w:color w:val="66FF33"/>
          <w:sz w:val="36"/>
          <w:szCs w:val="36"/>
          <w:shd w:val="clear" w:color="auto" w:fill="FFFFFF"/>
        </w:rPr>
        <w:t>Table :</w:t>
      </w:r>
      <w:proofErr w:type="gramEnd"/>
    </w:p>
    <w:p w:rsidR="001011E7" w:rsidRPr="0010063F" w:rsidRDefault="001011E7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10063F">
        <w:rPr>
          <w:sz w:val="36"/>
          <w:szCs w:val="36"/>
        </w:rPr>
        <w:t xml:space="preserve">A route table is a set of rules, or </w:t>
      </w:r>
      <w:proofErr w:type="gramStart"/>
      <w:r w:rsidRPr="0010063F">
        <w:rPr>
          <w:sz w:val="36"/>
          <w:szCs w:val="36"/>
        </w:rPr>
        <w:t>routes, that</w:t>
      </w:r>
      <w:proofErr w:type="gramEnd"/>
      <w:r w:rsidRPr="0010063F">
        <w:rPr>
          <w:sz w:val="36"/>
          <w:szCs w:val="36"/>
        </w:rPr>
        <w:t xml:space="preserve"> tells a router where to direct network traffic</w:t>
      </w:r>
      <w:r w:rsidRPr="0010063F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1E3B5C" w:rsidRPr="0010063F" w:rsidRDefault="001E3B5C">
      <w:pPr>
        <w:rPr>
          <w:rStyle w:val="vkekvd"/>
          <w:rFonts w:ascii="Arial" w:hAnsi="Arial" w:cs="Arial"/>
          <w:color w:val="CC9900"/>
          <w:sz w:val="36"/>
          <w:szCs w:val="36"/>
          <w:shd w:val="clear" w:color="auto" w:fill="FFFFFF"/>
        </w:rPr>
      </w:pPr>
      <w:r w:rsidRPr="0010063F">
        <w:rPr>
          <w:rStyle w:val="vkekvd"/>
          <w:rFonts w:ascii="Arial" w:hAnsi="Arial" w:cs="Arial"/>
          <w:color w:val="CC9900"/>
          <w:sz w:val="36"/>
          <w:szCs w:val="36"/>
          <w:shd w:val="clear" w:color="auto" w:fill="FFFFFF"/>
        </w:rPr>
        <w:t xml:space="preserve">Example </w:t>
      </w:r>
      <w:proofErr w:type="gramStart"/>
      <w:r w:rsidRPr="0010063F">
        <w:rPr>
          <w:rStyle w:val="vkekvd"/>
          <w:rFonts w:ascii="Arial" w:hAnsi="Arial" w:cs="Arial"/>
          <w:color w:val="CC9900"/>
          <w:sz w:val="36"/>
          <w:szCs w:val="36"/>
          <w:shd w:val="clear" w:color="auto" w:fill="FFFFFF"/>
        </w:rPr>
        <w:t>Scenario :</w:t>
      </w:r>
      <w:proofErr w:type="gramEnd"/>
    </w:p>
    <w:p w:rsidR="005E4B66" w:rsidRPr="0010063F" w:rsidRDefault="005E4B66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10063F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Let us setup web server with a public subnet </w:t>
      </w:r>
      <w:proofErr w:type="gramStart"/>
      <w:r w:rsidRPr="0010063F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and  a</w:t>
      </w:r>
      <w:proofErr w:type="gramEnd"/>
      <w:r w:rsidRPr="0010063F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database server with a private subnet in AWS, including an int</w:t>
      </w:r>
      <w:r w:rsidR="0010063F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ernet gateway and route tables.</w:t>
      </w:r>
    </w:p>
    <w:p w:rsidR="001E3B5C" w:rsidRDefault="001E3B5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10063F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                                                                                    </w:t>
      </w:r>
    </w:p>
    <w:p w:rsidR="001E3B5C" w:rsidRDefault="001E3B5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5.25pt;margin-top:9.75pt;width:423pt;height:214.5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E3B5C" w:rsidRDefault="001E3B5C">
                  <w:r>
                    <w:t xml:space="preserve"> </w:t>
                  </w:r>
                </w:p>
                <w:p w:rsidR="001E3B5C" w:rsidRDefault="001E3B5C"/>
                <w:p w:rsidR="001E3B5C" w:rsidRDefault="001E3B5C"/>
                <w:p w:rsidR="001E3B5C" w:rsidRDefault="001E3B5C"/>
                <w:p w:rsidR="001E3B5C" w:rsidRDefault="001E3B5C"/>
                <w:p w:rsidR="001E3B5C" w:rsidRDefault="001E3B5C"/>
                <w:p w:rsidR="001E3B5C" w:rsidRDefault="001E3B5C"/>
                <w:p w:rsidR="001E3B5C" w:rsidRPr="001E3B5C" w:rsidRDefault="001E3B5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</w:t>
                  </w:r>
                  <w:r w:rsidRPr="001E3B5C">
                    <w:rPr>
                      <w:sz w:val="36"/>
                      <w:szCs w:val="36"/>
                    </w:rPr>
                    <w:t xml:space="preserve"> PUBLIC SUBNET           </w:t>
                  </w:r>
                  <w:r>
                    <w:rPr>
                      <w:sz w:val="36"/>
                      <w:szCs w:val="36"/>
                    </w:rPr>
                    <w:t xml:space="preserve">         PRIVATE SUBNET</w:t>
                  </w:r>
                  <w:r w:rsidRPr="001E3B5C">
                    <w:rPr>
                      <w:sz w:val="36"/>
                      <w:szCs w:val="36"/>
                    </w:rPr>
                    <w:t xml:space="preserve">               </w:t>
                  </w:r>
                </w:p>
                <w:p w:rsidR="001E3B5C" w:rsidRDefault="001E3B5C"/>
                <w:p w:rsidR="001E3B5C" w:rsidRDefault="001E3B5C"/>
              </w:txbxContent>
            </v:textbox>
          </v:shape>
        </w:pict>
      </w: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                                                                                            VPC</w:t>
      </w:r>
    </w:p>
    <w:p w:rsidR="001E3B5C" w:rsidRDefault="001E3B5C" w:rsidP="001E3B5C">
      <w:pPr>
        <w:tabs>
          <w:tab w:val="left" w:pos="4725"/>
        </w:tabs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28" type="#_x0000_t202" style="position:absolute;margin-left:453pt;margin-top:18.85pt;width:126pt;height:122.2pt;z-index:251660288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1E3B5C" w:rsidRDefault="001E3B5C"/>
                <w:p w:rsidR="001E3B5C" w:rsidRDefault="001E3B5C"/>
                <w:p w:rsidR="001E3B5C" w:rsidRDefault="001E3B5C"/>
                <w:p w:rsidR="001E3B5C" w:rsidRDefault="001E3B5C"/>
                <w:p w:rsidR="001E3B5C" w:rsidRDefault="001E3B5C">
                  <w:r>
                    <w:t xml:space="preserve">           DB SERVER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27" type="#_x0000_t202" style="position:absolute;margin-left:254.25pt;margin-top:18.8pt;width:134.25pt;height:126.75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1E3B5C" w:rsidRDefault="001E3B5C"/>
                <w:p w:rsidR="001E3B5C" w:rsidRDefault="001E3B5C"/>
                <w:p w:rsidR="001E3B5C" w:rsidRDefault="001E3B5C"/>
                <w:p w:rsidR="001E3B5C" w:rsidRDefault="001E3B5C"/>
                <w:p w:rsidR="001E3B5C" w:rsidRDefault="001E3B5C">
                  <w:r>
                    <w:t xml:space="preserve">           WEB SERVER</w:t>
                  </w:r>
                </w:p>
              </w:txbxContent>
            </v:textbox>
          </v:shape>
        </w:pict>
      </w: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ab/>
      </w:r>
    </w:p>
    <w:p w:rsidR="001E3B5C" w:rsidRDefault="001E3B5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8" style="position:absolute;margin-left:97.5pt;margin-top:9.8pt;width:162pt;height:54pt;z-index:251663360" o:connectortype="curved" adj="10800,-141300,-11900"/>
        </w:pict>
      </w: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30" type="#_x0000_t202" style="position:absolute;margin-left:486.75pt;margin-top:18.85pt;width:45pt;height:58.45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1E3B5C" w:rsidRDefault="001E3B5C"/>
              </w:txbxContent>
            </v:textbox>
          </v:shape>
        </w:pict>
      </w:r>
      <w:r>
        <w:rPr>
          <w:rFonts w:ascii="Arial" w:hAnsi="Arial" w:cs="Arial"/>
          <w:noProof/>
          <w:color w:val="0A0A0A"/>
          <w:sz w:val="36"/>
          <w:szCs w:val="36"/>
        </w:rPr>
        <w:pict>
          <v:shape id="_x0000_s1029" type="#_x0000_t202" style="position:absolute;margin-left:292.5pt;margin-top:18.8pt;width:43.5pt;height:63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E3B5C" w:rsidRDefault="001E3B5C"/>
              </w:txbxContent>
            </v:textbox>
          </v:shape>
        </w:pict>
      </w: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IGW</w:t>
      </w:r>
    </w:p>
    <w:p w:rsidR="001E3B5C" w:rsidRDefault="001E3B5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1E3B5C" w:rsidRDefault="001E3B5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1E3B5C" w:rsidRDefault="001E3B5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1E3B5C" w:rsidRDefault="001E3B5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1E3B5C" w:rsidRDefault="001E3B5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1E3B5C" w:rsidRDefault="001E3B5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1E3B5C" w:rsidRDefault="001E3B5C" w:rsidP="001E3B5C">
      <w:pPr>
        <w:pStyle w:val="ListParagraph"/>
        <w:numPr>
          <w:ilvl w:val="0"/>
          <w:numId w:val="1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Let us create VPC :</w:t>
      </w:r>
    </w:p>
    <w:p w:rsidR="000F0A13" w:rsidRPr="00A95724" w:rsidRDefault="00566863" w:rsidP="00A95724">
      <w:pPr>
        <w:pStyle w:val="ListParagraph"/>
        <w:numPr>
          <w:ilvl w:val="0"/>
          <w:numId w:val="2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Go to </w:t>
      </w:r>
      <w:hyperlink r:id="rId6" w:history="1">
        <w:r w:rsidRPr="00DA76FC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https://aws.amazon.com</w:t>
        </w:r>
      </w:hyperlink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  <w:r w:rsidR="00A95724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</w:t>
      </w:r>
    </w:p>
    <w:p w:rsidR="00A95724" w:rsidRPr="00A95724" w:rsidRDefault="00A95724" w:rsidP="00A95724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A95724" w:rsidRPr="00A95724" w:rsidRDefault="000F0A13" w:rsidP="00A95724">
      <w:pPr>
        <w:pStyle w:val="ListParagraph"/>
        <w:numPr>
          <w:ilvl w:val="0"/>
          <w:numId w:val="2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shd w:val="clear" w:color="auto" w:fill="FFFF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91125" cy="315277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5724">
        <w:rPr>
          <w:rStyle w:val="vkekvd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r w:rsidR="00A95724" w:rsidRPr="00A95724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Sign into console home navigate to VPC.                      </w:t>
      </w:r>
    </w:p>
    <w:p w:rsidR="00A95724" w:rsidRDefault="00A95724" w:rsidP="00A95724">
      <w:pPr>
        <w:pStyle w:val="ListParagraph"/>
        <w:numPr>
          <w:ilvl w:val="0"/>
          <w:numId w:val="2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Click on create VPC.</w:t>
      </w:r>
    </w:p>
    <w:p w:rsidR="00A95724" w:rsidRPr="00D71901" w:rsidRDefault="00A95724" w:rsidP="00A9572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D719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Resources to create</w:t>
      </w: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 xml:space="preserve"> : VPC and more</w:t>
      </w:r>
    </w:p>
    <w:p w:rsidR="00A95724" w:rsidRPr="00BC7F54" w:rsidRDefault="00A95724" w:rsidP="00A9572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 xml:space="preserve">Name : </w:t>
      </w:r>
      <w:proofErr w:type="spellStart"/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Mynthra</w:t>
      </w:r>
      <w:proofErr w:type="spellEnd"/>
    </w:p>
    <w:p w:rsidR="00A95724" w:rsidRPr="000F0A13" w:rsidRDefault="00A95724" w:rsidP="00A9572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Ipv4 CIDR block : 10.0.0.0/16</w:t>
      </w:r>
    </w:p>
    <w:p w:rsidR="00A95724" w:rsidRPr="000F0A13" w:rsidRDefault="00A95724" w:rsidP="00A9572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No of availability zones :1</w:t>
      </w:r>
    </w:p>
    <w:p w:rsidR="00A95724" w:rsidRPr="000F0A13" w:rsidRDefault="00A95724" w:rsidP="00A9572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No of private subnets : 1</w:t>
      </w:r>
    </w:p>
    <w:p w:rsidR="00A95724" w:rsidRPr="000F0A13" w:rsidRDefault="00A95724" w:rsidP="00A9572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No of public subnets : 1</w:t>
      </w:r>
    </w:p>
    <w:p w:rsidR="00A95724" w:rsidRPr="000F0A13" w:rsidRDefault="00A95724" w:rsidP="00A9572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NAT Gateway : None</w:t>
      </w:r>
    </w:p>
    <w:p w:rsidR="00A95724" w:rsidRPr="000F0A13" w:rsidRDefault="00A95724" w:rsidP="00A9572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VPC endpoints : None</w:t>
      </w:r>
    </w:p>
    <w:p w:rsidR="00A95724" w:rsidRPr="00A95724" w:rsidRDefault="00A95724" w:rsidP="00A9572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Create VPC</w:t>
      </w:r>
    </w:p>
    <w:p w:rsidR="00A95724" w:rsidRDefault="00A95724" w:rsidP="00A95724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A95724" w:rsidRDefault="00A95724" w:rsidP="00A9572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Let us Create EC2 Instance.</w:t>
      </w:r>
    </w:p>
    <w:p w:rsidR="00F26130" w:rsidRPr="00F26130" w:rsidRDefault="001011E7" w:rsidP="00F26130">
      <w:p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</w:t>
      </w:r>
      <w:r w:rsidR="00F26130"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WEB SERVER</w:t>
      </w:r>
    </w:p>
    <w:p w:rsidR="00F26130" w:rsidRPr="00F26130" w:rsidRDefault="00F26130" w:rsidP="00F26130">
      <w:pPr>
        <w:pStyle w:val="ListParagraph"/>
        <w:numPr>
          <w:ilvl w:val="0"/>
          <w:numId w:val="15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Go to console home then search for EC2 instance in search bar.   </w:t>
      </w:r>
    </w:p>
    <w:p w:rsidR="00F26130" w:rsidRPr="00F26130" w:rsidRDefault="00F26130" w:rsidP="00F26130">
      <w:pPr>
        <w:pStyle w:val="ListParagraph"/>
        <w:numPr>
          <w:ilvl w:val="0"/>
          <w:numId w:val="15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Click on launch instance.</w:t>
      </w:r>
    </w:p>
    <w:p w:rsidR="00F26130" w:rsidRPr="00F26130" w:rsidRDefault="00F26130" w:rsidP="00F26130">
      <w:pPr>
        <w:pStyle w:val="ListParagraph"/>
        <w:numPr>
          <w:ilvl w:val="0"/>
          <w:numId w:val="15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Name : web server</w:t>
      </w:r>
    </w:p>
    <w:p w:rsidR="00F26130" w:rsidRPr="00F26130" w:rsidRDefault="00F26130" w:rsidP="00F26130">
      <w:pPr>
        <w:pStyle w:val="ListParagraph"/>
        <w:numPr>
          <w:ilvl w:val="0"/>
          <w:numId w:val="15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AMI : ubuntu 22.04 LTS (HVM),SSD volume type</w:t>
      </w:r>
    </w:p>
    <w:p w:rsidR="00F26130" w:rsidRPr="00F26130" w:rsidRDefault="00F26130" w:rsidP="00F26130">
      <w:pPr>
        <w:pStyle w:val="ListParagraph"/>
        <w:numPr>
          <w:ilvl w:val="0"/>
          <w:numId w:val="15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Instance type : t3.micro</w:t>
      </w:r>
    </w:p>
    <w:p w:rsidR="00F26130" w:rsidRPr="00F26130" w:rsidRDefault="00F26130" w:rsidP="00F26130">
      <w:pPr>
        <w:pStyle w:val="ListParagraph"/>
        <w:numPr>
          <w:ilvl w:val="0"/>
          <w:numId w:val="15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Create new key pair : webserver key                           </w:t>
      </w:r>
    </w:p>
    <w:p w:rsidR="00F26130" w:rsidRPr="00F26130" w:rsidRDefault="00F26130" w:rsidP="00F26130">
      <w:pPr>
        <w:pStyle w:val="ListParagraph"/>
        <w:numPr>
          <w:ilvl w:val="0"/>
          <w:numId w:val="15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Edit the network settings.</w:t>
      </w:r>
    </w:p>
    <w:p w:rsidR="00F26130" w:rsidRPr="00F26130" w:rsidRDefault="00F26130" w:rsidP="00F26130">
      <w:pPr>
        <w:pStyle w:val="ListParagraph"/>
        <w:numPr>
          <w:ilvl w:val="0"/>
          <w:numId w:val="15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Select your public subnet and enable IP.</w:t>
      </w:r>
    </w:p>
    <w:p w:rsidR="00F26130" w:rsidRPr="00F26130" w:rsidRDefault="00F26130" w:rsidP="00F26130">
      <w:pPr>
        <w:pStyle w:val="ListParagraph"/>
        <w:numPr>
          <w:ilvl w:val="0"/>
          <w:numId w:val="15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Then click on launch instance.</w:t>
      </w:r>
    </w:p>
    <w:p w:rsidR="00F26130" w:rsidRPr="00F26130" w:rsidRDefault="00F26130" w:rsidP="00F26130">
      <w:p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      DB SERVER</w:t>
      </w:r>
    </w:p>
    <w:p w:rsidR="00F26130" w:rsidRPr="00F26130" w:rsidRDefault="00F26130" w:rsidP="00F26130">
      <w:pPr>
        <w:pStyle w:val="ListParagraph"/>
        <w:numPr>
          <w:ilvl w:val="0"/>
          <w:numId w:val="1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Go to console home then search for EC2 instance in search bar.</w:t>
      </w:r>
    </w:p>
    <w:p w:rsidR="00F26130" w:rsidRPr="00F26130" w:rsidRDefault="00F26130" w:rsidP="00F26130">
      <w:pPr>
        <w:pStyle w:val="ListParagraph"/>
        <w:numPr>
          <w:ilvl w:val="0"/>
          <w:numId w:val="1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Click on launch instance.</w:t>
      </w:r>
    </w:p>
    <w:p w:rsidR="00F26130" w:rsidRPr="00F26130" w:rsidRDefault="00F26130" w:rsidP="00F26130">
      <w:pPr>
        <w:pStyle w:val="ListParagraph"/>
        <w:numPr>
          <w:ilvl w:val="0"/>
          <w:numId w:val="1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Name : db server</w:t>
      </w:r>
    </w:p>
    <w:p w:rsidR="00F26130" w:rsidRPr="00F26130" w:rsidRDefault="00F26130" w:rsidP="00F26130">
      <w:pPr>
        <w:pStyle w:val="ListParagraph"/>
        <w:numPr>
          <w:ilvl w:val="0"/>
          <w:numId w:val="1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AMI : ubuntu 22.04 LTS (HVM),SSD volume type</w:t>
      </w:r>
    </w:p>
    <w:p w:rsidR="00F26130" w:rsidRPr="00F26130" w:rsidRDefault="00F26130" w:rsidP="00F26130">
      <w:pPr>
        <w:pStyle w:val="ListParagraph"/>
        <w:numPr>
          <w:ilvl w:val="0"/>
          <w:numId w:val="1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Instance type : t3.micro</w:t>
      </w:r>
    </w:p>
    <w:p w:rsidR="00F26130" w:rsidRPr="00F26130" w:rsidRDefault="00F26130" w:rsidP="00F26130">
      <w:pPr>
        <w:pStyle w:val="ListParagraph"/>
        <w:numPr>
          <w:ilvl w:val="0"/>
          <w:numId w:val="1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Create new key pair : dbserverkey</w:t>
      </w:r>
    </w:p>
    <w:p w:rsidR="00F26130" w:rsidRPr="00F26130" w:rsidRDefault="00F26130" w:rsidP="00F26130">
      <w:pPr>
        <w:pStyle w:val="ListParagraph"/>
        <w:numPr>
          <w:ilvl w:val="0"/>
          <w:numId w:val="1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Edit the network settings.</w:t>
      </w:r>
    </w:p>
    <w:p w:rsidR="00F26130" w:rsidRPr="00F26130" w:rsidRDefault="00F26130" w:rsidP="00F26130">
      <w:pPr>
        <w:pStyle w:val="ListParagraph"/>
        <w:numPr>
          <w:ilvl w:val="0"/>
          <w:numId w:val="14"/>
        </w:num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>Select your private subnet and enable IP.</w:t>
      </w:r>
    </w:p>
    <w:p w:rsidR="00F26130" w:rsidRDefault="00F26130" w:rsidP="00F26130">
      <w:pPr>
        <w:pStyle w:val="ListParagraph"/>
        <w:numPr>
          <w:ilvl w:val="0"/>
          <w:numId w:val="1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Then click on launch instance.  </w:t>
      </w:r>
    </w:p>
    <w:p w:rsidR="00F26130" w:rsidRDefault="00F26130" w:rsidP="00F26130">
      <w:pP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</w:pPr>
    </w:p>
    <w:p w:rsidR="001E3B5C" w:rsidRPr="00F26130" w:rsidRDefault="00F26130" w:rsidP="00F26130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                                  </w:t>
      </w: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drawing>
          <wp:inline distT="0" distB="0" distL="0" distR="0">
            <wp:extent cx="6229350" cy="3676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130"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t xml:space="preserve">           </w:t>
      </w:r>
    </w:p>
    <w:p w:rsidR="001E3B5C" w:rsidRPr="00C40FAC" w:rsidRDefault="001E3B5C" w:rsidP="00C40FA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4F6E29" w:rsidRDefault="004F6E29" w:rsidP="004F6E29">
      <w:pPr>
        <w:pStyle w:val="ListParagraph"/>
        <w:numPr>
          <w:ilvl w:val="0"/>
          <w:numId w:val="16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Go to internet gateway.</w:t>
      </w:r>
    </w:p>
    <w:p w:rsidR="00C40FAC" w:rsidRDefault="00C40FAC" w:rsidP="004F6E29">
      <w:pPr>
        <w:pStyle w:val="ListParagraph"/>
        <w:numPr>
          <w:ilvl w:val="0"/>
          <w:numId w:val="16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You can detach our correct </w:t>
      </w:r>
      <w:proofErr w:type="spellStart"/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mynthra</w:t>
      </w:r>
      <w:proofErr w:type="spellEnd"/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IGW to </w:t>
      </w:r>
      <w:proofErr w:type="spellStart"/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mynthra</w:t>
      </w:r>
      <w:proofErr w:type="spellEnd"/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4F6E29" w:rsidRDefault="00C40FAC" w:rsidP="004F6E29">
      <w:pPr>
        <w:pStyle w:val="ListParagraph"/>
        <w:numPr>
          <w:ilvl w:val="0"/>
          <w:numId w:val="16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We can create another </w:t>
      </w:r>
      <w:proofErr w:type="gramStart"/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one .</w:t>
      </w:r>
      <w:proofErr w:type="gramEnd"/>
    </w:p>
    <w:p w:rsidR="00C40FAC" w:rsidRDefault="00C40FAC" w:rsidP="004F6E29">
      <w:pPr>
        <w:pStyle w:val="ListParagraph"/>
        <w:numPr>
          <w:ilvl w:val="0"/>
          <w:numId w:val="16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We can attach your IGW to VPC by click </w:t>
      </w:r>
      <w:proofErr w:type="gramStart"/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on  action</w:t>
      </w:r>
      <w:proofErr w:type="gramEnd"/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option.</w:t>
      </w:r>
    </w:p>
    <w:p w:rsidR="00C40FAC" w:rsidRDefault="00C40FAC" w:rsidP="004F6E29">
      <w:pPr>
        <w:pStyle w:val="ListParagraph"/>
        <w:numPr>
          <w:ilvl w:val="0"/>
          <w:numId w:val="16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Open Route table </w:t>
      </w:r>
      <w:r w:rsidR="001011E7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we can edit subnet associations and routes.</w:t>
      </w:r>
    </w:p>
    <w:p w:rsidR="00C40FAC" w:rsidRPr="00C40FAC" w:rsidRDefault="00C40FAC" w:rsidP="00C40FAC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C40FAC" w:rsidRPr="001011E7" w:rsidRDefault="001011E7" w:rsidP="001011E7">
      <w:p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</w:t>
      </w:r>
      <w:r w:rsidR="00C40FAC">
        <w:rPr>
          <w:noProof/>
          <w:shd w:val="clear" w:color="auto" w:fill="FFFFFF"/>
        </w:rPr>
        <w:drawing>
          <wp:inline distT="0" distB="0" distL="0" distR="0">
            <wp:extent cx="11315700" cy="2638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B5C" w:rsidRPr="005E4B66" w:rsidRDefault="00C40FA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1E3B5C" w:rsidRPr="005E4B66" w:rsidSect="000F21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31A"/>
    <w:multiLevelType w:val="hybridMultilevel"/>
    <w:tmpl w:val="DD92D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C1EEE"/>
    <w:multiLevelType w:val="hybridMultilevel"/>
    <w:tmpl w:val="881C2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A153D"/>
    <w:multiLevelType w:val="hybridMultilevel"/>
    <w:tmpl w:val="D0E472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98A6828"/>
    <w:multiLevelType w:val="hybridMultilevel"/>
    <w:tmpl w:val="02A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E6FE4"/>
    <w:multiLevelType w:val="hybridMultilevel"/>
    <w:tmpl w:val="7BA2869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1C7F5BC3"/>
    <w:multiLevelType w:val="hybridMultilevel"/>
    <w:tmpl w:val="2016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C59D0"/>
    <w:multiLevelType w:val="hybridMultilevel"/>
    <w:tmpl w:val="00202D7A"/>
    <w:lvl w:ilvl="0" w:tplc="6F74377C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3223C"/>
    <w:multiLevelType w:val="hybridMultilevel"/>
    <w:tmpl w:val="1FB00446"/>
    <w:lvl w:ilvl="0" w:tplc="6F74377C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57734"/>
    <w:multiLevelType w:val="hybridMultilevel"/>
    <w:tmpl w:val="BD68F1AE"/>
    <w:lvl w:ilvl="0" w:tplc="6F74377C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9575B6"/>
    <w:multiLevelType w:val="hybridMultilevel"/>
    <w:tmpl w:val="2BD8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45497"/>
    <w:multiLevelType w:val="hybridMultilevel"/>
    <w:tmpl w:val="C0180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607CD6"/>
    <w:multiLevelType w:val="hybridMultilevel"/>
    <w:tmpl w:val="CD52373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2">
    <w:nsid w:val="4064073C"/>
    <w:multiLevelType w:val="hybridMultilevel"/>
    <w:tmpl w:val="52BC61C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4C065573"/>
    <w:multiLevelType w:val="hybridMultilevel"/>
    <w:tmpl w:val="B2DAC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3F18E1"/>
    <w:multiLevelType w:val="hybridMultilevel"/>
    <w:tmpl w:val="254091B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1169D9"/>
    <w:multiLevelType w:val="hybridMultilevel"/>
    <w:tmpl w:val="E766D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11"/>
  </w:num>
  <w:num w:numId="9">
    <w:abstractNumId w:val="12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5E4B66"/>
    <w:rsid w:val="000F0A13"/>
    <w:rsid w:val="000F2197"/>
    <w:rsid w:val="0010063F"/>
    <w:rsid w:val="001011E7"/>
    <w:rsid w:val="001E3B5C"/>
    <w:rsid w:val="00314F33"/>
    <w:rsid w:val="00346C7E"/>
    <w:rsid w:val="0038349F"/>
    <w:rsid w:val="004F6E29"/>
    <w:rsid w:val="00531321"/>
    <w:rsid w:val="00566863"/>
    <w:rsid w:val="005D397E"/>
    <w:rsid w:val="005E4B66"/>
    <w:rsid w:val="00A95724"/>
    <w:rsid w:val="00BC7F54"/>
    <w:rsid w:val="00C40FAC"/>
    <w:rsid w:val="00D71901"/>
    <w:rsid w:val="00E530A6"/>
    <w:rsid w:val="00F2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0F2197"/>
  </w:style>
  <w:style w:type="paragraph" w:styleId="Heading1">
    <w:name w:val="heading 1"/>
    <w:basedOn w:val="Normal"/>
    <w:next w:val="Normal"/>
    <w:uiPriority w:val="5"/>
    <w:qFormat/>
    <w:rsid w:val="000F2197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0F219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0F219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0F2197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0F2197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0F2197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0F2197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0F219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0F219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0F2197"/>
    <w:rPr>
      <w:color w:val="808080"/>
    </w:rPr>
  </w:style>
  <w:style w:type="paragraph" w:customStyle="1" w:styleId="Account">
    <w:name w:val="Account"/>
    <w:semiHidden/>
    <w:rsid w:val="000F2197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0F2197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0F2197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0F2197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0F2197"/>
    <w:rPr>
      <w:i/>
      <w:iCs/>
    </w:rPr>
  </w:style>
  <w:style w:type="character" w:styleId="Strong">
    <w:name w:val="Strong"/>
    <w:basedOn w:val="DefaultParagraphFont"/>
    <w:uiPriority w:val="22"/>
    <w:qFormat/>
    <w:rsid w:val="000F2197"/>
    <w:rPr>
      <w:b/>
      <w:bCs/>
    </w:rPr>
  </w:style>
  <w:style w:type="paragraph" w:customStyle="1" w:styleId="underline">
    <w:name w:val="underline"/>
    <w:semiHidden/>
    <w:rsid w:val="000F2197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0F2197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5E4B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66"/>
    <w:rPr>
      <w:rFonts w:ascii="Tahoma" w:hAnsi="Tahoma" w:cs="Tahoma"/>
      <w:sz w:val="16"/>
      <w:szCs w:val="16"/>
    </w:rPr>
  </w:style>
  <w:style w:type="character" w:customStyle="1" w:styleId="vkekvd">
    <w:name w:val="vkekvd"/>
    <w:basedOn w:val="DefaultParagraphFont"/>
    <w:rsid w:val="005E4B66"/>
  </w:style>
  <w:style w:type="character" w:styleId="Hyperlink">
    <w:name w:val="Hyperlink"/>
    <w:basedOn w:val="DefaultParagraphFont"/>
    <w:uiPriority w:val="99"/>
    <w:semiHidden/>
    <w:rsid w:val="005668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6C8F"/>
    <w:rsid w:val="00086C8F"/>
    <w:rsid w:val="004A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C8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INTERNET GATEWAY AND ROUTE TABLE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6346A9EA-9D33-410B-9609-3FC9729C62A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100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খ줿鱲ꑢ꬀ऽ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20</cp:revision>
  <dcterms:created xsi:type="dcterms:W3CDTF">2025-09-08T08:29:00Z</dcterms:created>
  <dcterms:modified xsi:type="dcterms:W3CDTF">2025-09-08T10:06:00Z</dcterms:modified>
</cp:coreProperties>
</file>